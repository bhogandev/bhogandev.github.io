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 w14:paraId="217E85AB" w14:textId="77777777">
        <w:trPr>
          <w:trHeight w:hRule="exact" w:val="288"/>
        </w:trPr>
        <w:tc>
          <w:tcPr>
            <w:tcW w:w="9090" w:type="dxa"/>
            <w:gridSpan w:val="4"/>
          </w:tcPr>
          <w:p w14:paraId="3C7AA8C4" w14:textId="0F354323" w:rsidR="00971E9D" w:rsidRDefault="0024432C" w:rsidP="0024432C">
            <w:pPr>
              <w:pStyle w:val="StyleContactInfo"/>
              <w:ind w:left="720"/>
              <w:jc w:val="left"/>
            </w:pPr>
            <w:r>
              <w:t xml:space="preserve">65 New Boston Rd Dudley, MA 01571 </w:t>
            </w:r>
            <w:r w:rsidR="00430460">
              <w:sym w:font="Symbol" w:char="F0B7"/>
            </w:r>
            <w:r w:rsidR="001D693F">
              <w:t xml:space="preserve"> (203)824-7585 </w:t>
            </w:r>
            <w:r w:rsidR="00430460">
              <w:sym w:font="Symbol" w:char="F0B7"/>
            </w:r>
            <w:r w:rsidR="001D693F">
              <w:t xml:space="preserve"> </w:t>
            </w:r>
            <w:hyperlink r:id="rId7" w:history="1">
              <w:r w:rsidR="00DF3D3F" w:rsidRPr="00EC4B13">
                <w:rPr>
                  <w:rStyle w:val="Hyperlink"/>
                </w:rPr>
                <w:t>bhogandev@outlook.com</w:t>
              </w:r>
            </w:hyperlink>
          </w:p>
          <w:p w14:paraId="48A949BC" w14:textId="77777777" w:rsidR="00DF3D3F" w:rsidRPr="00A43F4E" w:rsidRDefault="00DF3D3F" w:rsidP="00DF3D3F">
            <w:pPr>
              <w:pStyle w:val="StyleContactInfo"/>
              <w:jc w:val="left"/>
            </w:pPr>
          </w:p>
        </w:tc>
      </w:tr>
      <w:tr w:rsidR="00971E9D" w:rsidRPr="00DC1DF3" w14:paraId="1AF17057" w14:textId="77777777">
        <w:trPr>
          <w:trHeight w:hRule="exact" w:val="720"/>
        </w:trPr>
        <w:tc>
          <w:tcPr>
            <w:tcW w:w="9090" w:type="dxa"/>
            <w:gridSpan w:val="4"/>
          </w:tcPr>
          <w:p w14:paraId="0DDAB8D5" w14:textId="1D85DD56" w:rsidR="00971E9D" w:rsidRPr="001E6339" w:rsidRDefault="001D693F" w:rsidP="001E6339">
            <w:pPr>
              <w:pStyle w:val="YourName"/>
            </w:pPr>
            <w:r>
              <w:t>Brandon Hogan</w:t>
            </w:r>
          </w:p>
        </w:tc>
      </w:tr>
      <w:tr w:rsidR="00F561DD" w14:paraId="3CA19156" w14:textId="77777777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14:paraId="3B6F6C7B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14:paraId="6DB34631" w14:textId="77777777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14:paraId="1D51643D" w14:textId="77777777" w:rsidR="00B67166" w:rsidRPr="00B67166" w:rsidRDefault="00B90B47" w:rsidP="00B67166">
            <w:pPr>
              <w:pStyle w:val="BodyText1"/>
            </w:pPr>
            <w:r>
              <w:t>June 2019 -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567F4363" w14:textId="77777777" w:rsidR="00B67166" w:rsidRPr="00D62111" w:rsidRDefault="00B90B47" w:rsidP="00B67166">
            <w:pPr>
              <w:pStyle w:val="BodyText"/>
            </w:pPr>
            <w:r>
              <w:t>Quiet Logistics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6B4914E3" w14:textId="77777777" w:rsidR="00B67166" w:rsidRPr="00D62111" w:rsidRDefault="00B90B47" w:rsidP="00B67166">
            <w:pPr>
              <w:pStyle w:val="BodyText3"/>
            </w:pPr>
            <w:r>
              <w:t>Devens, MA</w:t>
            </w:r>
          </w:p>
        </w:tc>
      </w:tr>
      <w:tr w:rsidR="00B67166" w14:paraId="4BF7A907" w14:textId="77777777" w:rsidTr="00E52BA4">
        <w:trPr>
          <w:trHeight w:val="1982"/>
        </w:trPr>
        <w:tc>
          <w:tcPr>
            <w:tcW w:w="9090" w:type="dxa"/>
            <w:gridSpan w:val="4"/>
          </w:tcPr>
          <w:p w14:paraId="1198BE37" w14:textId="77777777" w:rsidR="00E07D45" w:rsidRDefault="00E07D45" w:rsidP="00F561DD">
            <w:pPr>
              <w:pStyle w:val="Heading2"/>
            </w:pPr>
          </w:p>
          <w:p w14:paraId="2BC5F390" w14:textId="77777777" w:rsidR="00B67166" w:rsidRDefault="00B90B47" w:rsidP="00F561DD">
            <w:pPr>
              <w:pStyle w:val="Heading2"/>
            </w:pPr>
            <w:r>
              <w:t>Software Quality Assurance Engineer</w:t>
            </w:r>
          </w:p>
          <w:p w14:paraId="641D9BE6" w14:textId="77777777" w:rsidR="00B67166" w:rsidRPr="00A43F4E" w:rsidRDefault="00E81250" w:rsidP="00A43F4E">
            <w:pPr>
              <w:pStyle w:val="BulletedList"/>
            </w:pPr>
            <w:r>
              <w:t>Develop, update, and maintain manual and automated test scripts</w:t>
            </w:r>
          </w:p>
          <w:p w14:paraId="5EF2B66C" w14:textId="77777777" w:rsidR="00B67166" w:rsidRPr="00D62111" w:rsidRDefault="00E81250" w:rsidP="00D62111">
            <w:pPr>
              <w:pStyle w:val="BulletedList"/>
            </w:pPr>
            <w:r>
              <w:t>Developed and maintained automated test framework using C# and JS technologies</w:t>
            </w:r>
          </w:p>
          <w:p w14:paraId="204D2E58" w14:textId="77777777" w:rsidR="00B67166" w:rsidRDefault="00E81250" w:rsidP="00A43F4E">
            <w:pPr>
              <w:pStyle w:val="BulletedList"/>
            </w:pPr>
            <w:r>
              <w:t>Handled client API integrations</w:t>
            </w:r>
            <w:r w:rsidR="00CC00F0">
              <w:t xml:space="preserve"> and system management </w:t>
            </w:r>
            <w:r>
              <w:t xml:space="preserve">  </w:t>
            </w:r>
          </w:p>
        </w:tc>
      </w:tr>
      <w:tr w:rsidR="0037263E" w14:paraId="16C93AA4" w14:textId="77777777" w:rsidTr="00E52BA4">
        <w:trPr>
          <w:trHeight w:hRule="exact" w:val="9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771C612F" w14:textId="77777777" w:rsidR="0037263E" w:rsidRDefault="0037263E" w:rsidP="00F561DD">
            <w:pPr>
              <w:pStyle w:val="Heading2"/>
            </w:pPr>
          </w:p>
        </w:tc>
      </w:tr>
      <w:tr w:rsidR="00F561DD" w14:paraId="29CFE170" w14:textId="77777777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14:paraId="077CACA0" w14:textId="77777777" w:rsidR="00253141" w:rsidRDefault="00253141" w:rsidP="00F561DD">
            <w:pPr>
              <w:pStyle w:val="Heading1"/>
            </w:pPr>
          </w:p>
          <w:p w14:paraId="54F72EEB" w14:textId="77777777"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14:paraId="7DC31EEE" w14:textId="77777777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7084707" w14:textId="77777777" w:rsidR="00B67166" w:rsidRDefault="00253141" w:rsidP="00B67166">
            <w:pPr>
              <w:pStyle w:val="BodyText1"/>
            </w:pPr>
            <w:r>
              <w:t>Aug 2017 – June 2019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14:paraId="03999A02" w14:textId="77777777" w:rsidR="00B67166" w:rsidRDefault="00253141" w:rsidP="00B67166">
            <w:pPr>
              <w:pStyle w:val="BodyText"/>
            </w:pPr>
            <w:r>
              <w:t>Gateway Community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36B5F6A0" w14:textId="77777777" w:rsidR="00B67166" w:rsidRDefault="00253141" w:rsidP="00B67166">
            <w:pPr>
              <w:pStyle w:val="BodyText3"/>
            </w:pPr>
            <w:r>
              <w:t>New Haven, CT</w:t>
            </w:r>
          </w:p>
        </w:tc>
      </w:tr>
      <w:tr w:rsidR="00B67166" w14:paraId="46E399EC" w14:textId="77777777">
        <w:trPr>
          <w:trHeight w:val="555"/>
        </w:trPr>
        <w:tc>
          <w:tcPr>
            <w:tcW w:w="9090" w:type="dxa"/>
            <w:gridSpan w:val="4"/>
          </w:tcPr>
          <w:p w14:paraId="60661294" w14:textId="2C991FDF" w:rsidR="00CB34DF" w:rsidRPr="00CB34DF" w:rsidRDefault="00253141" w:rsidP="00733035">
            <w:pPr>
              <w:pStyle w:val="Heading2"/>
            </w:pPr>
            <w:r>
              <w:t>Associate of Science – AS, Computer Science</w:t>
            </w:r>
          </w:p>
        </w:tc>
      </w:tr>
      <w:tr w:rsidR="00F561DD" w:rsidRPr="007A5F3F" w14:paraId="3737F223" w14:textId="77777777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14:paraId="2494CAA1" w14:textId="77777777" w:rsidR="00253141" w:rsidRDefault="00253141" w:rsidP="00D62111">
            <w:pPr>
              <w:pStyle w:val="Heading1"/>
            </w:pPr>
          </w:p>
          <w:p w14:paraId="7B2E386F" w14:textId="77777777" w:rsidR="00F561DD" w:rsidRPr="0070617C" w:rsidRDefault="00253141" w:rsidP="00D62111">
            <w:pPr>
              <w:pStyle w:val="Heading1"/>
            </w:pPr>
            <w:r>
              <w:t>Languages &amp; Technologies</w:t>
            </w:r>
          </w:p>
        </w:tc>
      </w:tr>
      <w:tr w:rsidR="00253141" w:rsidRPr="007A5F3F" w14:paraId="185EFEC5" w14:textId="77777777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14:paraId="7850ED45" w14:textId="0715A2F9" w:rsidR="00217B26" w:rsidRPr="00217B26" w:rsidRDefault="00253141" w:rsidP="00217B26">
            <w:pPr>
              <w:pStyle w:val="Heading1"/>
              <w:numPr>
                <w:ilvl w:val="0"/>
                <w:numId w:val="5"/>
              </w:numPr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proofErr w:type="gramStart"/>
            <w:r w:rsidRPr="00253141">
              <w:rPr>
                <w:rFonts w:ascii="Times New Roman" w:hAnsi="Times New Roman"/>
                <w:b w:val="0"/>
                <w:bCs/>
                <w:sz w:val="22"/>
                <w:szCs w:val="22"/>
              </w:rPr>
              <w:t>C#(</w:t>
            </w:r>
            <w:proofErr w:type="gramEnd"/>
            <w:r w:rsidR="00CB34DF">
              <w:rPr>
                <w:rFonts w:ascii="Times New Roman" w:hAnsi="Times New Roman"/>
                <w:b w:val="0"/>
                <w:bCs/>
                <w:sz w:val="22"/>
                <w:szCs w:val="22"/>
              </w:rPr>
              <w:t>.</w:t>
            </w:r>
            <w:r w:rsidRPr="00253141">
              <w:rPr>
                <w:rFonts w:ascii="Times New Roman" w:hAnsi="Times New Roman"/>
                <w:b w:val="0"/>
                <w:bCs/>
                <w:sz w:val="22"/>
                <w:szCs w:val="22"/>
              </w:rPr>
              <w:t>NET, WinForms, E</w:t>
            </w:r>
            <w:r w:rsidR="00217B26">
              <w:rPr>
                <w:rFonts w:ascii="Times New Roman" w:hAnsi="Times New Roman"/>
                <w:b w:val="0"/>
                <w:bCs/>
                <w:sz w:val="22"/>
                <w:szCs w:val="22"/>
              </w:rPr>
              <w:t>F Core, .NET CORE MVC</w:t>
            </w:r>
            <w:r w:rsidRPr="00253141">
              <w:rPr>
                <w:rFonts w:ascii="Times New Roman" w:hAnsi="Times New Roman"/>
                <w:b w:val="0"/>
                <w:bCs/>
                <w:sz w:val="22"/>
                <w:szCs w:val="22"/>
              </w:rPr>
              <w:t>)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, JavaScript(Node.JS</w:t>
            </w:r>
            <w:r w:rsidR="00CB34DF">
              <w:rPr>
                <w:rFonts w:ascii="Times New Roman" w:hAnsi="Times New Roman"/>
                <w:b w:val="0"/>
                <w:bCs/>
                <w:sz w:val="22"/>
                <w:szCs w:val="22"/>
              </w:rPr>
              <w:t>, React.JS, React Native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) , SQL(</w:t>
            </w:r>
            <w:r w:rsidR="00217B26">
              <w:rPr>
                <w:rFonts w:ascii="Times New Roman" w:hAnsi="Times New Roman"/>
                <w:b w:val="0"/>
                <w:bCs/>
                <w:sz w:val="22"/>
                <w:szCs w:val="22"/>
              </w:rPr>
              <w:t>SQL Server, SSMS</w:t>
            </w:r>
            <w:r>
              <w:rPr>
                <w:rFonts w:ascii="Times New Roman" w:hAnsi="Times New Roman"/>
                <w:b w:val="0"/>
                <w:bCs/>
                <w:sz w:val="22"/>
                <w:szCs w:val="22"/>
              </w:rPr>
              <w:t>)</w:t>
            </w:r>
            <w:r w:rsidR="00217B26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, </w:t>
            </w:r>
            <w:r w:rsidR="00AB4BAD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NuGet, </w:t>
            </w:r>
            <w:r w:rsidR="00217B26">
              <w:rPr>
                <w:rFonts w:ascii="Times New Roman" w:hAnsi="Times New Roman"/>
                <w:b w:val="0"/>
                <w:bCs/>
                <w:sz w:val="22"/>
                <w:szCs w:val="22"/>
              </w:rPr>
              <w:t>Git</w:t>
            </w:r>
            <w:r w:rsidR="00CB34DF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, Python  </w:t>
            </w:r>
            <w:r w:rsidR="00217B26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 </w:t>
            </w:r>
          </w:p>
          <w:p w14:paraId="53AB77FC" w14:textId="77777777" w:rsidR="00217B26" w:rsidRDefault="00217B26" w:rsidP="00217B26">
            <w:pPr>
              <w:pStyle w:val="BodyText"/>
              <w:numPr>
                <w:ilvl w:val="0"/>
                <w:numId w:val="5"/>
              </w:numPr>
              <w:jc w:val="left"/>
            </w:pPr>
            <w:r>
              <w:t>Visual Studio 2017, Visual Studio 2019, Visual Studio Code, XCode</w:t>
            </w:r>
          </w:p>
          <w:p w14:paraId="7426EB91" w14:textId="77777777" w:rsidR="00217B26" w:rsidRDefault="00217B26" w:rsidP="00217B26">
            <w:pPr>
              <w:pStyle w:val="BodyText"/>
              <w:numPr>
                <w:ilvl w:val="0"/>
                <w:numId w:val="5"/>
              </w:numPr>
              <w:jc w:val="left"/>
            </w:pPr>
            <w:r>
              <w:t>Agile/Scrum Practices, UI Testing, MVC Development</w:t>
            </w:r>
          </w:p>
          <w:p w14:paraId="1427FE88" w14:textId="77777777" w:rsidR="00253141" w:rsidRPr="00253141" w:rsidRDefault="00217B26" w:rsidP="00217B26">
            <w:pPr>
              <w:pStyle w:val="BodyText"/>
              <w:numPr>
                <w:ilvl w:val="0"/>
                <w:numId w:val="5"/>
              </w:numPr>
              <w:jc w:val="left"/>
            </w:pPr>
            <w:r>
              <w:t>Automated Test Frameworks, Automated Test Scripting</w:t>
            </w:r>
          </w:p>
          <w:p w14:paraId="5D5C6DC3" w14:textId="77777777" w:rsidR="00E07D45" w:rsidRDefault="00E07D45" w:rsidP="00253141">
            <w:pPr>
              <w:pStyle w:val="Heading1"/>
            </w:pPr>
          </w:p>
          <w:p w14:paraId="3DEBC12F" w14:textId="77777777" w:rsidR="00253141" w:rsidRPr="0070617C" w:rsidRDefault="00253141" w:rsidP="00253141">
            <w:pPr>
              <w:pStyle w:val="Heading1"/>
            </w:pPr>
            <w:r>
              <w:t>References</w:t>
            </w:r>
          </w:p>
        </w:tc>
      </w:tr>
      <w:tr w:rsidR="00253141" w:rsidRPr="007A5F3F" w14:paraId="04DF7032" w14:textId="77777777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14:paraId="0F60851D" w14:textId="77777777" w:rsidR="00253141" w:rsidRDefault="00253141" w:rsidP="00253141">
            <w:pPr>
              <w:pStyle w:val="BodyText1"/>
            </w:pPr>
            <w:r>
              <w:t>References are available on request.</w:t>
            </w:r>
          </w:p>
        </w:tc>
      </w:tr>
    </w:tbl>
    <w:p w14:paraId="0ADFECA8" w14:textId="77777777"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C106" w14:textId="77777777" w:rsidR="008C3F93" w:rsidRDefault="008C3F93">
      <w:r>
        <w:separator/>
      </w:r>
    </w:p>
  </w:endnote>
  <w:endnote w:type="continuationSeparator" w:id="0">
    <w:p w14:paraId="4FC94680" w14:textId="77777777" w:rsidR="008C3F93" w:rsidRDefault="008C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0DCD" w14:textId="77777777" w:rsidR="008C3F93" w:rsidRDefault="008C3F93">
      <w:r>
        <w:separator/>
      </w:r>
    </w:p>
  </w:footnote>
  <w:footnote w:type="continuationSeparator" w:id="0">
    <w:p w14:paraId="3BFB82C2" w14:textId="77777777" w:rsidR="008C3F93" w:rsidRDefault="008C3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4BA3" w14:textId="77777777"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14:paraId="0D819F15" w14:textId="77777777"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28AE"/>
    <w:multiLevelType w:val="hybridMultilevel"/>
    <w:tmpl w:val="4ECA1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3B7744A"/>
    <w:multiLevelType w:val="hybridMultilevel"/>
    <w:tmpl w:val="07C46792"/>
    <w:lvl w:ilvl="0" w:tplc="4ABC63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C6469"/>
    <w:multiLevelType w:val="hybridMultilevel"/>
    <w:tmpl w:val="AF78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06AD9"/>
    <w:multiLevelType w:val="hybridMultilevel"/>
    <w:tmpl w:val="1F1A8AC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F"/>
    <w:rsid w:val="000A0A05"/>
    <w:rsid w:val="001014A0"/>
    <w:rsid w:val="001D693F"/>
    <w:rsid w:val="001E6339"/>
    <w:rsid w:val="00217B26"/>
    <w:rsid w:val="00217BCF"/>
    <w:rsid w:val="0024432C"/>
    <w:rsid w:val="00253141"/>
    <w:rsid w:val="002802E5"/>
    <w:rsid w:val="00347356"/>
    <w:rsid w:val="00365AEA"/>
    <w:rsid w:val="0037263E"/>
    <w:rsid w:val="00430460"/>
    <w:rsid w:val="004467E5"/>
    <w:rsid w:val="00536728"/>
    <w:rsid w:val="005640C2"/>
    <w:rsid w:val="00663D9F"/>
    <w:rsid w:val="006A52DF"/>
    <w:rsid w:val="00727993"/>
    <w:rsid w:val="00733035"/>
    <w:rsid w:val="00763259"/>
    <w:rsid w:val="008C3F93"/>
    <w:rsid w:val="00971E9D"/>
    <w:rsid w:val="00A22598"/>
    <w:rsid w:val="00A43F4E"/>
    <w:rsid w:val="00AA47AE"/>
    <w:rsid w:val="00AB451F"/>
    <w:rsid w:val="00AB4BAD"/>
    <w:rsid w:val="00AD63E4"/>
    <w:rsid w:val="00AF63A1"/>
    <w:rsid w:val="00B224C8"/>
    <w:rsid w:val="00B5218C"/>
    <w:rsid w:val="00B64B21"/>
    <w:rsid w:val="00B67166"/>
    <w:rsid w:val="00B83D28"/>
    <w:rsid w:val="00B90B47"/>
    <w:rsid w:val="00BB2FAB"/>
    <w:rsid w:val="00C466E2"/>
    <w:rsid w:val="00C5369F"/>
    <w:rsid w:val="00C8736B"/>
    <w:rsid w:val="00CB278F"/>
    <w:rsid w:val="00CB34DF"/>
    <w:rsid w:val="00CC00F0"/>
    <w:rsid w:val="00D43291"/>
    <w:rsid w:val="00D467AD"/>
    <w:rsid w:val="00D62111"/>
    <w:rsid w:val="00D73271"/>
    <w:rsid w:val="00DF3D3F"/>
    <w:rsid w:val="00E07D45"/>
    <w:rsid w:val="00E52BA4"/>
    <w:rsid w:val="00E81250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E7AF94"/>
  <w15:chartTrackingRefBased/>
  <w15:docId w15:val="{BCC59D9B-C7AF-7146-BF4F-079F57D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F3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ogandev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Downloads/tf060915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tf06091523.dot</Template>
  <TotalTime>64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Hogan, Brandon N</cp:lastModifiedBy>
  <cp:revision>14</cp:revision>
  <cp:lastPrinted>2002-06-26T15:17:00Z</cp:lastPrinted>
  <dcterms:created xsi:type="dcterms:W3CDTF">2020-02-19T22:10:00Z</dcterms:created>
  <dcterms:modified xsi:type="dcterms:W3CDTF">2021-12-10T22:33:00Z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